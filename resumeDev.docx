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F65B6" w14:textId="77777777" w:rsidR="00816216" w:rsidRPr="00BA741F" w:rsidRDefault="00BA741F" w:rsidP="00B123F4">
      <w:pPr>
        <w:pStyle w:val="Title"/>
        <w:jc w:val="center"/>
      </w:pPr>
      <w:r w:rsidRPr="00BA741F">
        <w:t>Adam Tayabali</w:t>
      </w:r>
    </w:p>
    <w:p w14:paraId="6679F00F" w14:textId="33851ADA" w:rsidR="00123DE0" w:rsidRPr="00987A01" w:rsidRDefault="00BA741F" w:rsidP="00123DE0">
      <w:pPr>
        <w:jc w:val="center"/>
        <w:rPr>
          <w:rFonts w:asciiTheme="majorHAnsi" w:hAnsiTheme="majorHAnsi"/>
          <w:sz w:val="20"/>
          <w:szCs w:val="20"/>
        </w:rPr>
      </w:pPr>
      <w:r w:rsidRPr="00987A01">
        <w:rPr>
          <w:rFonts w:asciiTheme="majorHAnsi" w:hAnsiTheme="majorHAnsi"/>
          <w:sz w:val="20"/>
          <w:szCs w:val="20"/>
        </w:rPr>
        <w:t>630-538-0426</w:t>
      </w:r>
      <w:r w:rsidR="00141A4C" w:rsidRPr="00987A01">
        <w:rPr>
          <w:rFonts w:asciiTheme="majorHAnsi" w:hAnsiTheme="majorHAnsi"/>
          <w:sz w:val="20"/>
          <w:szCs w:val="20"/>
        </w:rPr>
        <w:t> | </w:t>
      </w:r>
      <w:hyperlink r:id="rId8" w:history="1">
        <w:r w:rsidR="000C30DE" w:rsidRPr="00987A01">
          <w:rPr>
            <w:rStyle w:val="Hyperlink"/>
            <w:rFonts w:asciiTheme="majorHAnsi" w:hAnsiTheme="majorHAnsi"/>
            <w:sz w:val="20"/>
            <w:szCs w:val="20"/>
          </w:rPr>
          <w:t>adamtayabali@gmail.com</w:t>
        </w:r>
      </w:hyperlink>
      <w:r w:rsidR="000C30DE" w:rsidRPr="00987A01">
        <w:rPr>
          <w:rFonts w:asciiTheme="majorHAnsi" w:hAnsiTheme="majorHAnsi"/>
          <w:sz w:val="20"/>
          <w:szCs w:val="20"/>
        </w:rPr>
        <w:t xml:space="preserve"> | github.com/atayab</w:t>
      </w:r>
      <w:r w:rsidR="00123DE0">
        <w:rPr>
          <w:rFonts w:asciiTheme="majorHAnsi" w:hAnsiTheme="majorHAnsi"/>
          <w:sz w:val="20"/>
          <w:szCs w:val="20"/>
        </w:rPr>
        <w:t>3</w:t>
      </w:r>
    </w:p>
    <w:sdt>
      <w:sdtPr>
        <w:alias w:val="Education:"/>
        <w:tag w:val="Education:"/>
        <w:id w:val="807127995"/>
        <w:placeholder>
          <w:docPart w:val="B2B4C554A7EE4F33B7124800DB25B347"/>
        </w:placeholder>
        <w:temporary/>
        <w:showingPlcHdr/>
        <w15:appearance w15:val="hidden"/>
      </w:sdtPr>
      <w:sdtEndPr/>
      <w:sdtContent>
        <w:p w14:paraId="2D327FA6" w14:textId="77777777" w:rsidR="006270A9" w:rsidRPr="00BA741F" w:rsidRDefault="009D5933">
          <w:pPr>
            <w:pStyle w:val="Heading1"/>
          </w:pPr>
          <w:r w:rsidRPr="00A07E0D">
            <w:rPr>
              <w:sz w:val="24"/>
              <w:szCs w:val="24"/>
              <w:u w:val="single"/>
            </w:rPr>
            <w:t>Education</w:t>
          </w:r>
        </w:p>
      </w:sdtContent>
    </w:sdt>
    <w:p w14:paraId="0557D6B4" w14:textId="344A2C6F" w:rsidR="00A23429" w:rsidRPr="00E87D6C" w:rsidRDefault="00BA741F" w:rsidP="00C8200A">
      <w:pPr>
        <w:pStyle w:val="Heading2"/>
      </w:pPr>
      <w:r w:rsidRPr="00E87D6C">
        <w:t>University of ILLinois at Chicago</w:t>
      </w:r>
      <w:r w:rsidR="00B123F4" w:rsidRPr="00E87D6C">
        <w:t xml:space="preserve"> (UIC)</w:t>
      </w:r>
      <w:r w:rsidRPr="00E87D6C">
        <w:t>, Chicago, IL.</w:t>
      </w:r>
      <w:r w:rsidR="009D5933" w:rsidRPr="00E87D6C">
        <w:t> </w:t>
      </w:r>
      <w:r w:rsidR="00C8200A" w:rsidRPr="00E87D6C">
        <w:t xml:space="preserve">  </w:t>
      </w:r>
      <w:r w:rsidR="00C8200A" w:rsidRPr="00E87D6C">
        <w:tab/>
      </w:r>
      <w:r w:rsidR="00C8200A" w:rsidRPr="00E87D6C">
        <w:tab/>
      </w:r>
      <w:r w:rsidR="00645C85" w:rsidRPr="00E87D6C">
        <w:t xml:space="preserve">       </w:t>
      </w:r>
      <w:r w:rsidR="002240A5" w:rsidRPr="00E87D6C">
        <w:t xml:space="preserve">         </w:t>
      </w:r>
      <w:r w:rsidR="009059D1" w:rsidRPr="00E87D6C">
        <w:t xml:space="preserve"> </w:t>
      </w:r>
      <w:r w:rsidR="009059D1" w:rsidRPr="00E87D6C">
        <w:rPr>
          <w:sz w:val="18"/>
          <w:szCs w:val="18"/>
        </w:rPr>
        <w:t xml:space="preserve">Expected: </w:t>
      </w:r>
      <w:r w:rsidR="00E817A0" w:rsidRPr="00E87D6C">
        <w:rPr>
          <w:sz w:val="18"/>
          <w:szCs w:val="18"/>
        </w:rPr>
        <w:t>May</w:t>
      </w:r>
      <w:r w:rsidRPr="00E87D6C">
        <w:rPr>
          <w:sz w:val="18"/>
          <w:szCs w:val="18"/>
        </w:rPr>
        <w:t xml:space="preserve"> 202</w:t>
      </w:r>
      <w:r w:rsidR="00E817A0" w:rsidRPr="00E87D6C">
        <w:rPr>
          <w:sz w:val="18"/>
          <w:szCs w:val="18"/>
        </w:rPr>
        <w:t>2</w:t>
      </w:r>
    </w:p>
    <w:p w14:paraId="174CB6E3" w14:textId="1D441451" w:rsidR="0007691C" w:rsidRPr="00B123F4" w:rsidRDefault="00BA741F" w:rsidP="00885B8C">
      <w:pPr>
        <w:pStyle w:val="ListBullet"/>
        <w:numPr>
          <w:ilvl w:val="0"/>
          <w:numId w:val="0"/>
        </w:numPr>
        <w:ind w:left="216" w:hanging="216"/>
        <w:rPr>
          <w:rFonts w:asciiTheme="majorHAnsi" w:hAnsiTheme="majorHAnsi"/>
          <w:b/>
          <w:bCs/>
          <w:i/>
          <w:iCs/>
          <w:sz w:val="24"/>
          <w:szCs w:val="24"/>
        </w:rPr>
      </w:pPr>
      <w:r w:rsidRPr="00B123F4">
        <w:rPr>
          <w:rFonts w:asciiTheme="majorHAnsi" w:hAnsiTheme="majorHAnsi"/>
          <w:b/>
          <w:bCs/>
          <w:i/>
          <w:iCs/>
          <w:sz w:val="24"/>
          <w:szCs w:val="24"/>
        </w:rPr>
        <w:t>Bachelor of Science in Computer Science</w:t>
      </w:r>
    </w:p>
    <w:p w14:paraId="3A2A50CB" w14:textId="5AC6FC3B" w:rsidR="00161430" w:rsidRPr="00814A18" w:rsidRDefault="00A23429" w:rsidP="00161430">
      <w:pPr>
        <w:pStyle w:val="ListBullet"/>
        <w:numPr>
          <w:ilvl w:val="0"/>
          <w:numId w:val="0"/>
        </w:numPr>
        <w:ind w:left="216" w:hanging="216"/>
        <w:rPr>
          <w:rFonts w:asciiTheme="majorHAnsi" w:hAnsiTheme="majorHAnsi"/>
        </w:rPr>
      </w:pPr>
      <w:r w:rsidRPr="00814A18">
        <w:rPr>
          <w:rFonts w:asciiTheme="majorHAnsi" w:hAnsiTheme="majorHAnsi"/>
        </w:rPr>
        <w:t>Cumulative GPA: 3.</w:t>
      </w:r>
      <w:r w:rsidR="00E817A0" w:rsidRPr="00814A18">
        <w:rPr>
          <w:rFonts w:asciiTheme="majorHAnsi" w:hAnsiTheme="majorHAnsi"/>
        </w:rPr>
        <w:t>8</w:t>
      </w:r>
      <w:r w:rsidRPr="00814A18">
        <w:rPr>
          <w:rFonts w:asciiTheme="majorHAnsi" w:hAnsiTheme="majorHAnsi"/>
        </w:rPr>
        <w:t>/4.0</w:t>
      </w:r>
    </w:p>
    <w:p w14:paraId="0F9DB0B1" w14:textId="7B6B4EA9" w:rsidR="00161430" w:rsidRDefault="00161430" w:rsidP="00161430">
      <w:pPr>
        <w:pStyle w:val="ListBullet"/>
      </w:pPr>
      <w:r w:rsidRPr="00BA741F">
        <w:t>Related coursework:</w:t>
      </w:r>
      <w:r>
        <w:t xml:space="preserve"> </w:t>
      </w:r>
      <w:r w:rsidR="006B1654">
        <w:t>Web Application Development,</w:t>
      </w:r>
      <w:r w:rsidR="006B1654" w:rsidRPr="00BA741F">
        <w:t xml:space="preserve"> </w:t>
      </w:r>
      <w:r w:rsidR="00E87D6C">
        <w:t xml:space="preserve">Software Design (Java), </w:t>
      </w:r>
      <w:r w:rsidR="00E87D6C" w:rsidRPr="00BA741F">
        <w:t>Data Structures</w:t>
      </w:r>
      <w:r w:rsidR="00E87D6C">
        <w:t xml:space="preserve"> (C++)</w:t>
      </w:r>
      <w:r w:rsidR="00E87D6C" w:rsidRPr="00BA741F">
        <w:t>,</w:t>
      </w:r>
      <w:r w:rsidR="00ED3DC5">
        <w:t xml:space="preserve"> </w:t>
      </w:r>
      <w:r w:rsidR="006F3E9E">
        <w:t xml:space="preserve">Machine Organization, </w:t>
      </w:r>
      <w:r w:rsidRPr="00BA741F">
        <w:t>Calculus III</w:t>
      </w:r>
      <w:r>
        <w:t>, Applied Linear Algebra</w:t>
      </w:r>
    </w:p>
    <w:p w14:paraId="795901F2" w14:textId="21053439" w:rsidR="00E87D6C" w:rsidRPr="00A07E0D" w:rsidRDefault="00E87D6C" w:rsidP="00E87D6C">
      <w:pPr>
        <w:pStyle w:val="Heading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Project</w:t>
      </w:r>
      <w:r w:rsidR="002077FE">
        <w:rPr>
          <w:sz w:val="24"/>
          <w:szCs w:val="24"/>
          <w:u w:val="single"/>
        </w:rPr>
        <w:t>s</w:t>
      </w:r>
    </w:p>
    <w:p w14:paraId="1E2159F3" w14:textId="3AFB2D76" w:rsidR="00123DE0" w:rsidRDefault="009E6DAB" w:rsidP="00123DE0">
      <w:pPr>
        <w:pStyle w:val="Heading2"/>
      </w:pPr>
      <w:r>
        <w:t>NBA Player progres</w:t>
      </w:r>
      <w:r w:rsidR="00A85283">
        <w:t xml:space="preserve">S App       </w:t>
      </w:r>
      <w:r w:rsidR="00F231A5">
        <w:rPr>
          <w:sz w:val="18"/>
          <w:szCs w:val="18"/>
        </w:rPr>
        <w:tab/>
      </w:r>
      <w:r w:rsidR="00F231A5">
        <w:rPr>
          <w:sz w:val="18"/>
          <w:szCs w:val="18"/>
        </w:rPr>
        <w:tab/>
      </w:r>
      <w:r w:rsidR="00F231A5">
        <w:rPr>
          <w:sz w:val="18"/>
          <w:szCs w:val="18"/>
        </w:rPr>
        <w:tab/>
      </w:r>
      <w:r w:rsidR="00F231A5">
        <w:rPr>
          <w:sz w:val="18"/>
          <w:szCs w:val="18"/>
        </w:rPr>
        <w:tab/>
      </w:r>
      <w:r w:rsidR="00F231A5">
        <w:rPr>
          <w:sz w:val="18"/>
          <w:szCs w:val="18"/>
        </w:rPr>
        <w:tab/>
      </w:r>
      <w:r w:rsidR="00F231A5">
        <w:rPr>
          <w:sz w:val="18"/>
          <w:szCs w:val="18"/>
        </w:rPr>
        <w:tab/>
      </w:r>
      <w:r w:rsidR="00F231A5">
        <w:rPr>
          <w:sz w:val="18"/>
          <w:szCs w:val="18"/>
        </w:rPr>
        <w:tab/>
      </w:r>
      <w:r w:rsidR="00F231A5">
        <w:rPr>
          <w:sz w:val="18"/>
          <w:szCs w:val="18"/>
        </w:rPr>
        <w:tab/>
      </w:r>
      <w:r w:rsidR="00A85283">
        <w:rPr>
          <w:sz w:val="18"/>
          <w:szCs w:val="18"/>
        </w:rPr>
        <w:t xml:space="preserve"> </w:t>
      </w:r>
      <w:r w:rsidR="00F231A5">
        <w:rPr>
          <w:sz w:val="18"/>
          <w:szCs w:val="18"/>
        </w:rPr>
        <w:t xml:space="preserve">  </w:t>
      </w:r>
      <w:r w:rsidR="00A85283">
        <w:rPr>
          <w:sz w:val="18"/>
          <w:szCs w:val="18"/>
        </w:rPr>
        <w:t xml:space="preserve">   </w:t>
      </w:r>
      <w:r w:rsidR="00F231A5">
        <w:rPr>
          <w:sz w:val="18"/>
          <w:szCs w:val="18"/>
        </w:rPr>
        <w:t xml:space="preserve"> </w:t>
      </w:r>
      <w:r w:rsidR="004E257B">
        <w:rPr>
          <w:sz w:val="18"/>
          <w:szCs w:val="18"/>
        </w:rPr>
        <w:t>April</w:t>
      </w:r>
      <w:r w:rsidR="00F231A5">
        <w:rPr>
          <w:sz w:val="18"/>
          <w:szCs w:val="18"/>
        </w:rPr>
        <w:t xml:space="preserve"> 2020</w:t>
      </w:r>
    </w:p>
    <w:p w14:paraId="6443F52B" w14:textId="7131497E" w:rsidR="00123DE0" w:rsidRDefault="009E5AC4" w:rsidP="00436804">
      <w:pPr>
        <w:pStyle w:val="ListBullet"/>
      </w:pPr>
      <w:r>
        <w:t xml:space="preserve">A </w:t>
      </w:r>
      <w:r w:rsidR="006B1654">
        <w:t>mobile</w:t>
      </w:r>
      <w:r w:rsidR="00ED3DC5">
        <w:t xml:space="preserve"> web application built using</w:t>
      </w:r>
      <w:r w:rsidR="00123DE0">
        <w:t xml:space="preserve"> HTML, CSS, and JavaScript </w:t>
      </w:r>
      <w:r w:rsidR="009E6DAB">
        <w:t xml:space="preserve">to </w:t>
      </w:r>
      <w:r w:rsidR="004E257B">
        <w:t xml:space="preserve">display </w:t>
      </w:r>
      <w:r w:rsidR="009E6DAB">
        <w:t>graph</w:t>
      </w:r>
      <w:r w:rsidR="004E257B">
        <w:t>ed</w:t>
      </w:r>
      <w:r w:rsidR="009E6DAB">
        <w:t xml:space="preserve"> </w:t>
      </w:r>
      <w:r w:rsidR="007511EF">
        <w:t xml:space="preserve">individual </w:t>
      </w:r>
      <w:r w:rsidR="009E6DAB">
        <w:t>player statistics and</w:t>
      </w:r>
      <w:r w:rsidR="004E257B">
        <w:t xml:space="preserve"> </w:t>
      </w:r>
      <w:r w:rsidR="00ED3DC5">
        <w:t>career highlights</w:t>
      </w:r>
    </w:p>
    <w:p w14:paraId="7DC4973B" w14:textId="71FEA1CE" w:rsidR="009E6DAB" w:rsidRDefault="00ED3DC5" w:rsidP="00436804">
      <w:pPr>
        <w:pStyle w:val="ListBullet"/>
      </w:pPr>
      <w:r>
        <w:t xml:space="preserve">Fetched data from multiple APIs and stored it using an </w:t>
      </w:r>
      <w:r w:rsidR="009E6DAB">
        <w:t xml:space="preserve">Indexed DB </w:t>
      </w:r>
      <w:r>
        <w:t>(Dexie), as well as implemented</w:t>
      </w:r>
      <w:r w:rsidR="009E6DAB">
        <w:t xml:space="preserve"> microphone for speech recognition </w:t>
      </w:r>
    </w:p>
    <w:p w14:paraId="48B2F6A1" w14:textId="77777777" w:rsidR="009E6DAB" w:rsidRDefault="009E6DAB" w:rsidP="009E6DAB">
      <w:pPr>
        <w:pStyle w:val="Heading2"/>
      </w:pPr>
      <w:r>
        <w:t>Binary calculator</w:t>
      </w:r>
      <w:r w:rsidRPr="00F231A5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Winter 2020</w:t>
      </w:r>
    </w:p>
    <w:p w14:paraId="1405232E" w14:textId="4228665F" w:rsidR="00E87D6C" w:rsidRDefault="009E6DAB" w:rsidP="009E6DAB">
      <w:pPr>
        <w:pStyle w:val="ListBullet"/>
      </w:pPr>
      <w:r>
        <w:t>Utilized HTML, CSS, and JavaScript to build a</w:t>
      </w:r>
      <w:r w:rsidR="001332A3">
        <w:t xml:space="preserve"> responsive </w:t>
      </w:r>
      <w:r>
        <w:t>calculator that converts</w:t>
      </w:r>
      <w:r w:rsidR="00A85283">
        <w:t xml:space="preserve"> </w:t>
      </w:r>
      <w:r>
        <w:t>decimal values to binary form and vice vers</w:t>
      </w:r>
      <w:r w:rsidR="000409B4">
        <w:t>a</w:t>
      </w:r>
    </w:p>
    <w:p w14:paraId="4C21632C" w14:textId="77777777" w:rsidR="006270A9" w:rsidRPr="00A07E0D" w:rsidRDefault="00C8200A">
      <w:pPr>
        <w:pStyle w:val="Heading1"/>
        <w:rPr>
          <w:sz w:val="24"/>
          <w:szCs w:val="24"/>
          <w:u w:val="single"/>
        </w:rPr>
      </w:pPr>
      <w:r w:rsidRPr="00A07E0D">
        <w:rPr>
          <w:sz w:val="24"/>
          <w:szCs w:val="24"/>
          <w:u w:val="single"/>
        </w:rPr>
        <w:t>Work Experience</w:t>
      </w:r>
    </w:p>
    <w:p w14:paraId="37E66261" w14:textId="5BB0E3A7" w:rsidR="00BA741F" w:rsidRPr="00885B8C" w:rsidRDefault="00BA741F">
      <w:pPr>
        <w:pStyle w:val="Heading2"/>
      </w:pPr>
      <w:r w:rsidRPr="00885B8C">
        <w:t>S</w:t>
      </w:r>
      <w:r w:rsidR="00963BBC" w:rsidRPr="00885B8C">
        <w:t>tudent computer-aIDED Instruction LaB (SCAILAB)</w:t>
      </w:r>
      <w:r w:rsidRPr="00885B8C">
        <w:t>, Chicago I</w:t>
      </w:r>
      <w:r w:rsidR="003A6232" w:rsidRPr="00885B8C">
        <w:t>L.</w:t>
      </w:r>
    </w:p>
    <w:p w14:paraId="1C590373" w14:textId="051D6AA1" w:rsidR="00BA741F" w:rsidRPr="00C8200A" w:rsidRDefault="00BA741F" w:rsidP="00C8200A">
      <w:pPr>
        <w:pStyle w:val="Heading2"/>
        <w:rPr>
          <w:b w:val="0"/>
          <w:bCs/>
        </w:rPr>
      </w:pPr>
      <w:r w:rsidRPr="00A23429">
        <w:rPr>
          <w:b w:val="0"/>
          <w:bCs/>
        </w:rPr>
        <w:t>Computer Specialist I</w:t>
      </w:r>
      <w:r w:rsidR="00C8200A">
        <w:rPr>
          <w:b w:val="0"/>
          <w:bCs/>
        </w:rPr>
        <w:tab/>
      </w:r>
      <w:r w:rsidR="00C8200A">
        <w:rPr>
          <w:b w:val="0"/>
          <w:bCs/>
        </w:rPr>
        <w:tab/>
      </w:r>
      <w:r w:rsidR="00C8200A">
        <w:rPr>
          <w:b w:val="0"/>
          <w:bCs/>
        </w:rPr>
        <w:tab/>
      </w:r>
      <w:r w:rsidR="00C8200A">
        <w:rPr>
          <w:b w:val="0"/>
          <w:bCs/>
        </w:rPr>
        <w:tab/>
      </w:r>
      <w:r w:rsidR="00C8200A">
        <w:rPr>
          <w:b w:val="0"/>
          <w:bCs/>
        </w:rPr>
        <w:tab/>
      </w:r>
      <w:r w:rsidR="00C8200A">
        <w:rPr>
          <w:b w:val="0"/>
          <w:bCs/>
        </w:rPr>
        <w:tab/>
      </w:r>
      <w:r w:rsidR="00C8200A">
        <w:rPr>
          <w:b w:val="0"/>
          <w:bCs/>
        </w:rPr>
        <w:tab/>
        <w:t xml:space="preserve">           </w:t>
      </w:r>
      <w:r w:rsidR="00963BBC">
        <w:rPr>
          <w:b w:val="0"/>
          <w:bCs/>
        </w:rPr>
        <w:t xml:space="preserve"> </w:t>
      </w:r>
      <w:r w:rsidR="00885B8C">
        <w:rPr>
          <w:b w:val="0"/>
          <w:bCs/>
        </w:rPr>
        <w:t xml:space="preserve">      </w:t>
      </w:r>
      <w:r w:rsidRPr="00A23429">
        <w:rPr>
          <w:sz w:val="18"/>
          <w:szCs w:val="18"/>
        </w:rPr>
        <w:t>Aug 2019 - PRESENT</w:t>
      </w:r>
    </w:p>
    <w:p w14:paraId="1DE60EF2" w14:textId="68B25A6E" w:rsidR="00BA741F" w:rsidRPr="00A23429" w:rsidRDefault="00833B44">
      <w:pPr>
        <w:pStyle w:val="ListBullet"/>
      </w:pPr>
      <w:r>
        <w:t xml:space="preserve">Responsible for </w:t>
      </w:r>
      <w:r w:rsidR="003A6232">
        <w:t xml:space="preserve">providing hardware, software and network support to </w:t>
      </w:r>
      <w:r w:rsidR="00963BBC">
        <w:t>student</w:t>
      </w:r>
      <w:r w:rsidR="00F81255">
        <w:t>s</w:t>
      </w:r>
      <w:r w:rsidR="00963BBC">
        <w:t xml:space="preserve"> and faculty</w:t>
      </w:r>
    </w:p>
    <w:p w14:paraId="75E3D9A9" w14:textId="7C65C103" w:rsidR="00814A18" w:rsidRDefault="00814A18" w:rsidP="00814A18">
      <w:pPr>
        <w:pStyle w:val="ListBullet"/>
      </w:pPr>
      <w:r>
        <w:t>Assisted with the deployment of Windows 10 and the installation of</w:t>
      </w:r>
      <w:r>
        <w:rPr>
          <w:sz w:val="24"/>
          <w:szCs w:val="24"/>
        </w:rPr>
        <w:t xml:space="preserve"> </w:t>
      </w:r>
      <w:r>
        <w:rPr>
          <w:rFonts w:cs="Arial"/>
          <w:shd w:val="clear" w:color="auto" w:fill="FFFFFF"/>
        </w:rPr>
        <w:t>Test of English as a Foreign Language (TOEFL) software</w:t>
      </w:r>
      <w:r w:rsidR="00855466">
        <w:rPr>
          <w:rFonts w:cs="Arial"/>
          <w:shd w:val="clear" w:color="auto" w:fill="FFFFFF"/>
        </w:rPr>
        <w:t xml:space="preserve"> </w:t>
      </w:r>
      <w:r w:rsidR="00855466">
        <w:t>onto 100 computers in four labs</w:t>
      </w:r>
    </w:p>
    <w:p w14:paraId="09746E3B" w14:textId="4A96F756" w:rsidR="00A23429" w:rsidRPr="00885B8C" w:rsidRDefault="00A23429" w:rsidP="00A23429">
      <w:pPr>
        <w:pStyle w:val="Heading2"/>
      </w:pPr>
      <w:r w:rsidRPr="00885B8C">
        <w:t>U</w:t>
      </w:r>
      <w:r w:rsidR="00B123F4" w:rsidRPr="00885B8C">
        <w:t>IC College of Engineering</w:t>
      </w:r>
      <w:r w:rsidRPr="00885B8C">
        <w:t>, Chicago IL.</w:t>
      </w:r>
    </w:p>
    <w:p w14:paraId="52B57A64" w14:textId="5490507E" w:rsidR="00A23429" w:rsidRPr="00C8200A" w:rsidRDefault="00C1752A" w:rsidP="00C8200A">
      <w:pPr>
        <w:pStyle w:val="Heading2"/>
        <w:rPr>
          <w:b w:val="0"/>
          <w:bCs/>
        </w:rPr>
      </w:pPr>
      <w:r>
        <w:rPr>
          <w:b w:val="0"/>
          <w:bCs/>
        </w:rPr>
        <w:t>Application Development</w:t>
      </w:r>
      <w:r w:rsidR="00A23429">
        <w:rPr>
          <w:b w:val="0"/>
          <w:bCs/>
        </w:rPr>
        <w:t xml:space="preserve"> Intern</w:t>
      </w:r>
      <w:r w:rsidR="00C8200A">
        <w:rPr>
          <w:b w:val="0"/>
          <w:bCs/>
        </w:rPr>
        <w:tab/>
      </w:r>
      <w:r w:rsidR="00C8200A">
        <w:rPr>
          <w:b w:val="0"/>
          <w:bCs/>
        </w:rPr>
        <w:tab/>
      </w:r>
      <w:r w:rsidR="00C8200A">
        <w:rPr>
          <w:b w:val="0"/>
          <w:bCs/>
        </w:rPr>
        <w:tab/>
      </w:r>
      <w:r w:rsidR="00C8200A">
        <w:rPr>
          <w:b w:val="0"/>
          <w:bCs/>
        </w:rPr>
        <w:tab/>
      </w:r>
      <w:r w:rsidR="00C8200A">
        <w:rPr>
          <w:b w:val="0"/>
          <w:bCs/>
        </w:rPr>
        <w:tab/>
      </w:r>
      <w:r w:rsidR="00C8200A">
        <w:rPr>
          <w:b w:val="0"/>
          <w:bCs/>
        </w:rPr>
        <w:tab/>
      </w:r>
      <w:r w:rsidR="003777EA">
        <w:rPr>
          <w:b w:val="0"/>
          <w:bCs/>
        </w:rPr>
        <w:t xml:space="preserve">     </w:t>
      </w:r>
      <w:r w:rsidR="00885B8C">
        <w:rPr>
          <w:b w:val="0"/>
          <w:bCs/>
        </w:rPr>
        <w:t xml:space="preserve">     </w:t>
      </w:r>
      <w:r w:rsidR="003777EA">
        <w:rPr>
          <w:rFonts w:asciiTheme="minorHAnsi" w:hAnsiTheme="minorHAnsi"/>
          <w:sz w:val="18"/>
          <w:szCs w:val="18"/>
        </w:rPr>
        <w:t xml:space="preserve">June </w:t>
      </w:r>
      <w:r w:rsidR="00885B8C">
        <w:rPr>
          <w:rFonts w:asciiTheme="minorHAnsi" w:hAnsiTheme="minorHAnsi"/>
          <w:sz w:val="18"/>
          <w:szCs w:val="18"/>
        </w:rPr>
        <w:t>–</w:t>
      </w:r>
      <w:r w:rsidR="003777EA">
        <w:rPr>
          <w:rFonts w:asciiTheme="minorHAnsi" w:hAnsiTheme="minorHAnsi"/>
          <w:sz w:val="18"/>
          <w:szCs w:val="18"/>
        </w:rPr>
        <w:t xml:space="preserve"> Aug</w:t>
      </w:r>
      <w:r w:rsidR="00A23429" w:rsidRPr="00A23429">
        <w:rPr>
          <w:rFonts w:asciiTheme="minorHAnsi" w:hAnsiTheme="minorHAnsi"/>
          <w:sz w:val="18"/>
          <w:szCs w:val="18"/>
        </w:rPr>
        <w:t xml:space="preserve"> 2019</w:t>
      </w:r>
    </w:p>
    <w:p w14:paraId="17252792" w14:textId="7C126381" w:rsidR="00A23429" w:rsidRPr="00C1752A" w:rsidRDefault="00963BBC" w:rsidP="00A23429">
      <w:pPr>
        <w:pStyle w:val="ListBullet"/>
        <w:rPr>
          <w:u w:val="single"/>
        </w:rPr>
      </w:pPr>
      <w:r>
        <w:t xml:space="preserve">Applied </w:t>
      </w:r>
      <w:r w:rsidR="003777EA">
        <w:t>Android Studio to d</w:t>
      </w:r>
      <w:r w:rsidR="00A23429" w:rsidRPr="00A23429">
        <w:t>ebug</w:t>
      </w:r>
      <w:r w:rsidR="003777EA">
        <w:t xml:space="preserve"> </w:t>
      </w:r>
      <w:r w:rsidR="0007691C">
        <w:t xml:space="preserve">errors </w:t>
      </w:r>
      <w:r w:rsidR="00A23429" w:rsidRPr="00A23429">
        <w:t xml:space="preserve">and test the functionality of the </w:t>
      </w:r>
      <w:r w:rsidR="00473EF7">
        <w:t>Monitoring Your Air</w:t>
      </w:r>
      <w:r w:rsidR="00C1752A">
        <w:t xml:space="preserve"> Intake</w:t>
      </w:r>
      <w:r w:rsidR="00473EF7">
        <w:t xml:space="preserve"> Risk (</w:t>
      </w:r>
      <w:r w:rsidR="00A23429" w:rsidRPr="00A23429">
        <w:t>MY-AIR</w:t>
      </w:r>
      <w:r w:rsidR="00473EF7">
        <w:t>)</w:t>
      </w:r>
      <w:r w:rsidR="00A23429" w:rsidRPr="00A23429">
        <w:t xml:space="preserve"> app</w:t>
      </w:r>
      <w:r w:rsidR="00C1752A">
        <w:t>lication</w:t>
      </w:r>
    </w:p>
    <w:p w14:paraId="3D1F1EBB" w14:textId="5EB592D1" w:rsidR="00C1752A" w:rsidRPr="006F3E9E" w:rsidRDefault="003756E1" w:rsidP="00A23429">
      <w:pPr>
        <w:pStyle w:val="ListBullet"/>
        <w:rPr>
          <w:u w:val="single"/>
        </w:rPr>
      </w:pPr>
      <w:r>
        <w:t>Collaborated with team members to i</w:t>
      </w:r>
      <w:r w:rsidR="00C1752A">
        <w:t>ncorporate the Google Maps program interface into the existing application</w:t>
      </w:r>
    </w:p>
    <w:p w14:paraId="6338CC1C" w14:textId="77777777" w:rsidR="006F3E9E" w:rsidRPr="00F231A5" w:rsidRDefault="006F3E9E" w:rsidP="006F3E9E">
      <w:pPr>
        <w:pStyle w:val="Heading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Skills</w:t>
      </w:r>
    </w:p>
    <w:p w14:paraId="14FB3FFE" w14:textId="77777777" w:rsidR="006F3E9E" w:rsidRPr="004E257B" w:rsidRDefault="006F3E9E" w:rsidP="006F3E9E">
      <w:pPr>
        <w:pStyle w:val="ListBullet"/>
        <w:rPr>
          <w:rFonts w:asciiTheme="majorHAnsi" w:hAnsiTheme="majorHAnsi"/>
        </w:rPr>
      </w:pPr>
      <w:r>
        <w:rPr>
          <w:rFonts w:asciiTheme="majorHAnsi" w:hAnsiTheme="majorHAnsi"/>
        </w:rPr>
        <w:t>Proficient of programming in C++, HTML, CSS, JavaScript, Python, and Java</w:t>
      </w:r>
    </w:p>
    <w:p w14:paraId="05D2A362" w14:textId="77777777" w:rsidR="006F3E9E" w:rsidRDefault="006F3E9E" w:rsidP="006F3E9E">
      <w:pPr>
        <w:pStyle w:val="ListBulle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IDE: Eclipse, Codio, Android Studio, Spyder, PuTTY </w:t>
      </w:r>
    </w:p>
    <w:p w14:paraId="76CE4BA4" w14:textId="77777777" w:rsidR="006F3E9E" w:rsidRPr="00A23429" w:rsidRDefault="006F3E9E" w:rsidP="006F3E9E">
      <w:pPr>
        <w:pStyle w:val="ListBullet"/>
        <w:numPr>
          <w:ilvl w:val="0"/>
          <w:numId w:val="0"/>
        </w:numPr>
        <w:rPr>
          <w:u w:val="single"/>
        </w:rPr>
      </w:pPr>
    </w:p>
    <w:sectPr w:rsidR="006F3E9E" w:rsidRPr="00A23429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242F2" w14:textId="77777777" w:rsidR="00E00FE6" w:rsidRDefault="00E00FE6">
      <w:pPr>
        <w:spacing w:after="0"/>
      </w:pPr>
      <w:r>
        <w:separator/>
      </w:r>
    </w:p>
  </w:endnote>
  <w:endnote w:type="continuationSeparator" w:id="0">
    <w:p w14:paraId="4DB91294" w14:textId="77777777" w:rsidR="00E00FE6" w:rsidRDefault="00E00F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9E6D4" w14:textId="77777777" w:rsidR="00F231A5" w:rsidRDefault="00F231A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3240C" w14:textId="77777777" w:rsidR="00E00FE6" w:rsidRDefault="00E00FE6">
      <w:pPr>
        <w:spacing w:after="0"/>
      </w:pPr>
      <w:r>
        <w:separator/>
      </w:r>
    </w:p>
  </w:footnote>
  <w:footnote w:type="continuationSeparator" w:id="0">
    <w:p w14:paraId="3498D344" w14:textId="77777777" w:rsidR="00E00FE6" w:rsidRDefault="00E00FE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58ECB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1F"/>
    <w:rsid w:val="0001242D"/>
    <w:rsid w:val="000127A0"/>
    <w:rsid w:val="000138A1"/>
    <w:rsid w:val="000409B4"/>
    <w:rsid w:val="0007691C"/>
    <w:rsid w:val="000A4F59"/>
    <w:rsid w:val="000C30DE"/>
    <w:rsid w:val="000D5327"/>
    <w:rsid w:val="001163C4"/>
    <w:rsid w:val="00123DE0"/>
    <w:rsid w:val="001332A3"/>
    <w:rsid w:val="00141A4C"/>
    <w:rsid w:val="001566A1"/>
    <w:rsid w:val="00161430"/>
    <w:rsid w:val="00183E44"/>
    <w:rsid w:val="00186885"/>
    <w:rsid w:val="001B29CF"/>
    <w:rsid w:val="002077FE"/>
    <w:rsid w:val="002240A5"/>
    <w:rsid w:val="002277C1"/>
    <w:rsid w:val="0028220F"/>
    <w:rsid w:val="002C7755"/>
    <w:rsid w:val="00305717"/>
    <w:rsid w:val="00313532"/>
    <w:rsid w:val="00351B58"/>
    <w:rsid w:val="00356C14"/>
    <w:rsid w:val="003756E1"/>
    <w:rsid w:val="003777EA"/>
    <w:rsid w:val="00386E2B"/>
    <w:rsid w:val="003A6232"/>
    <w:rsid w:val="003E598C"/>
    <w:rsid w:val="00423884"/>
    <w:rsid w:val="00436804"/>
    <w:rsid w:val="00445184"/>
    <w:rsid w:val="00473EF7"/>
    <w:rsid w:val="0048255C"/>
    <w:rsid w:val="004D0379"/>
    <w:rsid w:val="004E257B"/>
    <w:rsid w:val="00516DB1"/>
    <w:rsid w:val="005306BF"/>
    <w:rsid w:val="00596197"/>
    <w:rsid w:val="005B6459"/>
    <w:rsid w:val="005D69F3"/>
    <w:rsid w:val="005F11FD"/>
    <w:rsid w:val="00600760"/>
    <w:rsid w:val="00617B26"/>
    <w:rsid w:val="006270A9"/>
    <w:rsid w:val="00642376"/>
    <w:rsid w:val="00645C85"/>
    <w:rsid w:val="00674A48"/>
    <w:rsid w:val="00675956"/>
    <w:rsid w:val="00681034"/>
    <w:rsid w:val="006B1654"/>
    <w:rsid w:val="006B7F86"/>
    <w:rsid w:val="006F3E9E"/>
    <w:rsid w:val="0073229F"/>
    <w:rsid w:val="007511EF"/>
    <w:rsid w:val="0075194C"/>
    <w:rsid w:val="007A6D2A"/>
    <w:rsid w:val="007C0101"/>
    <w:rsid w:val="007C0D93"/>
    <w:rsid w:val="00814A18"/>
    <w:rsid w:val="00816216"/>
    <w:rsid w:val="0082751F"/>
    <w:rsid w:val="00833B44"/>
    <w:rsid w:val="00853BFD"/>
    <w:rsid w:val="00854418"/>
    <w:rsid w:val="00855466"/>
    <w:rsid w:val="00863AEF"/>
    <w:rsid w:val="0087734B"/>
    <w:rsid w:val="00885B8C"/>
    <w:rsid w:val="008A20DD"/>
    <w:rsid w:val="009059D1"/>
    <w:rsid w:val="0091622F"/>
    <w:rsid w:val="009325E6"/>
    <w:rsid w:val="0093403E"/>
    <w:rsid w:val="00935558"/>
    <w:rsid w:val="009424D4"/>
    <w:rsid w:val="00957A32"/>
    <w:rsid w:val="00963BBC"/>
    <w:rsid w:val="00964169"/>
    <w:rsid w:val="00987A01"/>
    <w:rsid w:val="009A6FA8"/>
    <w:rsid w:val="009D05F8"/>
    <w:rsid w:val="009D5933"/>
    <w:rsid w:val="009D77E7"/>
    <w:rsid w:val="009E5AC4"/>
    <w:rsid w:val="009E6DAB"/>
    <w:rsid w:val="009F12D6"/>
    <w:rsid w:val="009F7E65"/>
    <w:rsid w:val="00A07E0D"/>
    <w:rsid w:val="00A173F6"/>
    <w:rsid w:val="00A23429"/>
    <w:rsid w:val="00A85283"/>
    <w:rsid w:val="00A924BF"/>
    <w:rsid w:val="00A93059"/>
    <w:rsid w:val="00A97A65"/>
    <w:rsid w:val="00AE04A4"/>
    <w:rsid w:val="00AE0C30"/>
    <w:rsid w:val="00B123F4"/>
    <w:rsid w:val="00BA0DF5"/>
    <w:rsid w:val="00BA741F"/>
    <w:rsid w:val="00BC6B80"/>
    <w:rsid w:val="00BD768D"/>
    <w:rsid w:val="00BF55CA"/>
    <w:rsid w:val="00C11D5D"/>
    <w:rsid w:val="00C1752A"/>
    <w:rsid w:val="00C61F8E"/>
    <w:rsid w:val="00C6735A"/>
    <w:rsid w:val="00C8200A"/>
    <w:rsid w:val="00D734B4"/>
    <w:rsid w:val="00D83FBC"/>
    <w:rsid w:val="00D91E01"/>
    <w:rsid w:val="00DE5471"/>
    <w:rsid w:val="00E00FE6"/>
    <w:rsid w:val="00E14172"/>
    <w:rsid w:val="00E817A0"/>
    <w:rsid w:val="00E83E4B"/>
    <w:rsid w:val="00E87D6C"/>
    <w:rsid w:val="00EB43BD"/>
    <w:rsid w:val="00ED3DC5"/>
    <w:rsid w:val="00EF51ED"/>
    <w:rsid w:val="00F154F2"/>
    <w:rsid w:val="00F231A5"/>
    <w:rsid w:val="00F233E1"/>
    <w:rsid w:val="00F81255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2D6D1"/>
  <w15:chartTrackingRefBased/>
  <w15:docId w15:val="{110BD6F5-3990-4DB7-8F58-69BB1519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4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NormalWeb">
    <w:name w:val="Normal (Web)"/>
    <w:basedOn w:val="Normal"/>
    <w:uiPriority w:val="99"/>
    <w:unhideWhenUsed/>
    <w:rsid w:val="00BA741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A741F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C30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2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amtayabal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t\AppData\Local\Packages\Microsoft.Office.Desktop_8wekyb3d8bbwe\LocalCache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2B4C554A7EE4F33B7124800DB25B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10C7E-20B7-4BB1-BCE7-A162488EE534}"/>
      </w:docPartPr>
      <w:docPartBody>
        <w:p w:rsidR="004A0DE9" w:rsidRDefault="001153C6">
          <w:pPr>
            <w:pStyle w:val="B2B4C554A7EE4F33B7124800DB25B34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CF"/>
    <w:rsid w:val="00030375"/>
    <w:rsid w:val="00093F8E"/>
    <w:rsid w:val="000A4605"/>
    <w:rsid w:val="001153C6"/>
    <w:rsid w:val="00150926"/>
    <w:rsid w:val="001B5ECC"/>
    <w:rsid w:val="001C62EE"/>
    <w:rsid w:val="00202792"/>
    <w:rsid w:val="003F4171"/>
    <w:rsid w:val="00447F05"/>
    <w:rsid w:val="00472711"/>
    <w:rsid w:val="004A0DE9"/>
    <w:rsid w:val="004E4849"/>
    <w:rsid w:val="005144AA"/>
    <w:rsid w:val="00590C51"/>
    <w:rsid w:val="006071FF"/>
    <w:rsid w:val="006117CF"/>
    <w:rsid w:val="006B2265"/>
    <w:rsid w:val="007549E4"/>
    <w:rsid w:val="00791C7A"/>
    <w:rsid w:val="009535F1"/>
    <w:rsid w:val="00A121FE"/>
    <w:rsid w:val="00A92ACA"/>
    <w:rsid w:val="00AA0D07"/>
    <w:rsid w:val="00B4317B"/>
    <w:rsid w:val="00B82E81"/>
    <w:rsid w:val="00BC6548"/>
    <w:rsid w:val="00E64A2C"/>
    <w:rsid w:val="00F515BD"/>
    <w:rsid w:val="00FC141C"/>
    <w:rsid w:val="00FD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2B0A1F976C4124A721BE3519AE839A">
    <w:name w:val="AC2B0A1F976C4124A721BE3519AE839A"/>
  </w:style>
  <w:style w:type="paragraph" w:customStyle="1" w:styleId="CC17679B2C774E64A15314B88FBEFEEF">
    <w:name w:val="CC17679B2C774E64A15314B88FBEFEEF"/>
  </w:style>
  <w:style w:type="paragraph" w:customStyle="1" w:styleId="F87F450C3DC64FF282D03EA3022F60E8">
    <w:name w:val="F87F450C3DC64FF282D03EA3022F60E8"/>
  </w:style>
  <w:style w:type="paragraph" w:customStyle="1" w:styleId="C6E244DCDC214DEF993A07664ACEB60D">
    <w:name w:val="C6E244DCDC214DEF993A07664ACEB60D"/>
  </w:style>
  <w:style w:type="paragraph" w:customStyle="1" w:styleId="A32016FF39284B20AF174C57929C8ADE">
    <w:name w:val="A32016FF39284B20AF174C57929C8ADE"/>
  </w:style>
  <w:style w:type="paragraph" w:customStyle="1" w:styleId="76EFC6766C644FDC8037AE3665497A1A">
    <w:name w:val="76EFC6766C644FDC8037AE3665497A1A"/>
  </w:style>
  <w:style w:type="paragraph" w:customStyle="1" w:styleId="B2B4C554A7EE4F33B7124800DB25B347">
    <w:name w:val="B2B4C554A7EE4F33B7124800DB25B347"/>
  </w:style>
  <w:style w:type="paragraph" w:customStyle="1" w:styleId="6BD2E7234FF14284B01E8F4C3D2C3E4F">
    <w:name w:val="6BD2E7234FF14284B01E8F4C3D2C3E4F"/>
  </w:style>
  <w:style w:type="paragraph" w:customStyle="1" w:styleId="D259A7BC18B14698975A39B9875016B0">
    <w:name w:val="D259A7BC18B14698975A39B9875016B0"/>
  </w:style>
  <w:style w:type="paragraph" w:customStyle="1" w:styleId="73D850EF49204DEAA1F9530A8C0CC109">
    <w:name w:val="73D850EF49204DEAA1F9530A8C0CC109"/>
  </w:style>
  <w:style w:type="paragraph" w:customStyle="1" w:styleId="9BA91978AC2546429174DE6A47EADA94">
    <w:name w:val="9BA91978AC2546429174DE6A47EADA94"/>
  </w:style>
  <w:style w:type="paragraph" w:customStyle="1" w:styleId="A9CC0EBE9E534C9F98106D8A1C92EF0C">
    <w:name w:val="A9CC0EBE9E534C9F98106D8A1C92EF0C"/>
  </w:style>
  <w:style w:type="paragraph" w:customStyle="1" w:styleId="2114CAAC0FCE400283EC1D87DB9C1AA1">
    <w:name w:val="2114CAAC0FCE400283EC1D87DB9C1AA1"/>
  </w:style>
  <w:style w:type="paragraph" w:customStyle="1" w:styleId="A85A9E6F18EE47B6A80EE7C122573669">
    <w:name w:val="A85A9E6F18EE47B6A80EE7C122573669"/>
  </w:style>
  <w:style w:type="paragraph" w:customStyle="1" w:styleId="DD585131F546446CB594A6AFF7E616AC">
    <w:name w:val="DD585131F546446CB594A6AFF7E616AC"/>
  </w:style>
  <w:style w:type="paragraph" w:customStyle="1" w:styleId="6609B19DAA4446A5918B5B294EA6143A">
    <w:name w:val="6609B19DAA4446A5918B5B294EA6143A"/>
  </w:style>
  <w:style w:type="paragraph" w:customStyle="1" w:styleId="21D2519650284AFEAA54A2956645C433">
    <w:name w:val="21D2519650284AFEAA54A2956645C433"/>
  </w:style>
  <w:style w:type="paragraph" w:customStyle="1" w:styleId="1A8E421348064BA6A0002471F98898D0">
    <w:name w:val="1A8E421348064BA6A0002471F98898D0"/>
  </w:style>
  <w:style w:type="paragraph" w:customStyle="1" w:styleId="D1F75AB7B847448E8E1CB31DC98DCA18">
    <w:name w:val="D1F75AB7B847448E8E1CB31DC98DCA18"/>
  </w:style>
  <w:style w:type="paragraph" w:customStyle="1" w:styleId="1B49FA66CBDC49B8A45C02B543CCEFEE">
    <w:name w:val="1B49FA66CBDC49B8A45C02B543CCEFEE"/>
  </w:style>
  <w:style w:type="paragraph" w:customStyle="1" w:styleId="DCAB388EDEDE4E07A5740AF38AFC4F2F">
    <w:name w:val="DCAB388EDEDE4E07A5740AF38AFC4F2F"/>
  </w:style>
  <w:style w:type="paragraph" w:customStyle="1" w:styleId="4C85036C2891429089D422B4ACB1B3DD">
    <w:name w:val="4C85036C2891429089D422B4ACB1B3DD"/>
  </w:style>
  <w:style w:type="paragraph" w:customStyle="1" w:styleId="DA88324AEF9F444082E5B16EA3DAF792">
    <w:name w:val="DA88324AEF9F444082E5B16EA3DAF792"/>
  </w:style>
  <w:style w:type="paragraph" w:customStyle="1" w:styleId="13AAEE7D745947448EAA68687AC736EA">
    <w:name w:val="13AAEE7D745947448EAA68687AC736EA"/>
  </w:style>
  <w:style w:type="paragraph" w:customStyle="1" w:styleId="306E50EA517C4CAC97CA1D8C5CEABDC4">
    <w:name w:val="306E50EA517C4CAC97CA1D8C5CEABDC4"/>
  </w:style>
  <w:style w:type="paragraph" w:customStyle="1" w:styleId="5BBE4FA23C6D4A878165EE22E020DB46">
    <w:name w:val="5BBE4FA23C6D4A878165EE22E020DB46"/>
  </w:style>
  <w:style w:type="paragraph" w:customStyle="1" w:styleId="0DD8CBB08F2246A68800D874850BC37F">
    <w:name w:val="0DD8CBB08F2246A68800D874850BC37F"/>
  </w:style>
  <w:style w:type="paragraph" w:customStyle="1" w:styleId="9BCCE6C48A134412A74ACD019D7AFA13">
    <w:name w:val="9BCCE6C48A134412A74ACD019D7AFA13"/>
  </w:style>
  <w:style w:type="paragraph" w:customStyle="1" w:styleId="AFD07A42CA104A9DA70633A6F690F799">
    <w:name w:val="AFD07A42CA104A9DA70633A6F690F799"/>
  </w:style>
  <w:style w:type="paragraph" w:customStyle="1" w:styleId="F4C43BE9020842A689A3D1C786241F40">
    <w:name w:val="F4C43BE9020842A689A3D1C786241F40"/>
  </w:style>
  <w:style w:type="paragraph" w:customStyle="1" w:styleId="2F24D67795334F32AB77E16314C89890">
    <w:name w:val="2F24D67795334F32AB77E16314C89890"/>
  </w:style>
  <w:style w:type="paragraph" w:customStyle="1" w:styleId="AF7D4A95E97948D3BDD3FE4858F1E121">
    <w:name w:val="AF7D4A95E97948D3BDD3FE4858F1E121"/>
  </w:style>
  <w:style w:type="paragraph" w:customStyle="1" w:styleId="1E059C5173964A99B3D89ABD2202F762">
    <w:name w:val="1E059C5173964A99B3D89ABD2202F762"/>
  </w:style>
  <w:style w:type="paragraph" w:customStyle="1" w:styleId="433FBB0F5EC842F7B6AC732D03A2F829">
    <w:name w:val="433FBB0F5EC842F7B6AC732D03A2F829"/>
    <w:rsid w:val="006117CF"/>
  </w:style>
  <w:style w:type="paragraph" w:customStyle="1" w:styleId="E5C8C56BB4404C51B003E68EE9D88D05">
    <w:name w:val="E5C8C56BB4404C51B003E68EE9D88D05"/>
    <w:rsid w:val="006117CF"/>
  </w:style>
  <w:style w:type="paragraph" w:customStyle="1" w:styleId="663E02D5A37C40A09C35B847AF354B53">
    <w:name w:val="663E02D5A37C40A09C35B847AF354B53"/>
    <w:rsid w:val="006117CF"/>
  </w:style>
  <w:style w:type="paragraph" w:customStyle="1" w:styleId="BA85462E47A948D6A33258ADC1FFD011">
    <w:name w:val="BA85462E47A948D6A33258ADC1FFD011"/>
    <w:rsid w:val="006117CF"/>
  </w:style>
  <w:style w:type="paragraph" w:customStyle="1" w:styleId="55905738B1324D8D9A81307E8E3CF76A">
    <w:name w:val="55905738B1324D8D9A81307E8E3CF76A"/>
    <w:rsid w:val="006117CF"/>
  </w:style>
  <w:style w:type="paragraph" w:customStyle="1" w:styleId="8C5AB7FFD6E14F68AF5D03B11B4A2E1A">
    <w:name w:val="8C5AB7FFD6E14F68AF5D03B11B4A2E1A"/>
    <w:rsid w:val="006117CF"/>
  </w:style>
  <w:style w:type="paragraph" w:customStyle="1" w:styleId="F2C64984C72A4942BD62E44016F75A7A">
    <w:name w:val="F2C64984C72A4942BD62E44016F75A7A"/>
    <w:rsid w:val="006117CF"/>
  </w:style>
  <w:style w:type="paragraph" w:customStyle="1" w:styleId="634BF843B4EF4143BB56410C00F3BB6A">
    <w:name w:val="634BF843B4EF4143BB56410C00F3BB6A"/>
    <w:rsid w:val="006117CF"/>
  </w:style>
  <w:style w:type="paragraph" w:customStyle="1" w:styleId="58D7C90EF13440B4AFBF29C8CA6A1F70">
    <w:name w:val="58D7C90EF13440B4AFBF29C8CA6A1F70"/>
    <w:rsid w:val="006117CF"/>
  </w:style>
  <w:style w:type="paragraph" w:customStyle="1" w:styleId="3F3A5D00563A4C99A6548B4B9259289B">
    <w:name w:val="3F3A5D00563A4C99A6548B4B9259289B"/>
    <w:rsid w:val="000A46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DED63-E6A8-49E2-B85A-6ACBE8121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26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 Tayabali</dc:creator>
  <cp:keywords/>
  <cp:lastModifiedBy>Tayabali, Adam</cp:lastModifiedBy>
  <cp:revision>13</cp:revision>
  <dcterms:created xsi:type="dcterms:W3CDTF">2020-03-20T21:55:00Z</dcterms:created>
  <dcterms:modified xsi:type="dcterms:W3CDTF">2020-05-22T00:39:00Z</dcterms:modified>
  <cp:version/>
</cp:coreProperties>
</file>